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1"/>
        <w:tblW w:w="11502" w:type="dxa"/>
        <w:tblLayout w:type="fixed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670"/>
        <w:gridCol w:w="5792"/>
        <w:gridCol w:w="20"/>
        <w:gridCol w:w="20"/>
      </w:tblGrid>
      <w:tr w:rsidR="009E35EA" w:rsidRPr="00812D4C" w14:paraId="44E43124" w14:textId="77777777" w:rsidTr="00812D4C">
        <w:trPr>
          <w:gridAfter w:val="1"/>
          <w:wAfter w:w="20" w:type="dxa"/>
          <w:trHeight w:val="718"/>
        </w:trPr>
        <w:tc>
          <w:tcPr>
            <w:tcW w:w="5670" w:type="dxa"/>
            <w:tcBorders>
              <w:bottom w:val="single" w:sz="24" w:space="0" w:color="ACA8AA" w:themeColor="accent4"/>
            </w:tcBorders>
            <w:vAlign w:val="bottom"/>
          </w:tcPr>
          <w:p w14:paraId="3C29DF5E" w14:textId="33CD9C84" w:rsidR="009E35EA" w:rsidRPr="00812D4C" w:rsidRDefault="009E35EA" w:rsidP="009E35EA">
            <w:pPr>
              <w:pStyle w:val="Title"/>
              <w:rPr>
                <w:rFonts w:ascii="Arial" w:hAnsi="Arial" w:cs="Arial"/>
                <w:b/>
                <w:bCs/>
              </w:rPr>
            </w:pPr>
            <w:r w:rsidRPr="00812D4C">
              <w:rPr>
                <w:rFonts w:ascii="Arial" w:hAnsi="Arial" w:cs="Arial"/>
                <w:b/>
                <w:bCs/>
              </w:rPr>
              <w:t>Umang</w:t>
            </w:r>
            <w:r w:rsidR="00A95EA5" w:rsidRPr="00812D4C">
              <w:rPr>
                <w:rFonts w:ascii="Arial" w:hAnsi="Arial" w:cs="Arial"/>
                <w:b/>
                <w:bCs/>
              </w:rPr>
              <w:t xml:space="preserve"> </w:t>
            </w:r>
            <w:r w:rsidRPr="00812D4C">
              <w:rPr>
                <w:rFonts w:ascii="Arial" w:hAnsi="Arial" w:cs="Arial"/>
                <w:b/>
                <w:bCs/>
              </w:rPr>
              <w:t>Purwar</w:t>
            </w:r>
          </w:p>
        </w:tc>
        <w:tc>
          <w:tcPr>
            <w:tcW w:w="5792" w:type="dxa"/>
            <w:tcBorders>
              <w:bottom w:val="single" w:sz="24" w:space="0" w:color="ACA8AA" w:themeColor="accent4"/>
            </w:tcBorders>
            <w:vAlign w:val="bottom"/>
          </w:tcPr>
          <w:p w14:paraId="2D6AE0B5" w14:textId="2080310F" w:rsidR="009E35EA" w:rsidRPr="00812D4C" w:rsidRDefault="009E35EA" w:rsidP="009E35EA">
            <w:pPr>
              <w:pStyle w:val="ContactInfo"/>
              <w:rPr>
                <w:rFonts w:ascii="Arial" w:hAnsi="Arial" w:cs="Arial"/>
              </w:rPr>
            </w:pPr>
            <w:r w:rsidRPr="00812D4C">
              <w:rPr>
                <w:rFonts w:ascii="Arial" w:hAnsi="Arial" w:cs="Arial"/>
              </w:rPr>
              <w:t xml:space="preserve">Bengaluru, Karnataka |  </w:t>
            </w:r>
            <w:hyperlink r:id="rId11" w:history="1">
              <w:r w:rsidRPr="00812D4C">
                <w:rPr>
                  <w:rStyle w:val="Hyperlink"/>
                  <w:rFonts w:ascii="Arial" w:hAnsi="Arial" w:cs="Arial"/>
                </w:rPr>
                <w:t>LinkedIn</w:t>
              </w:r>
            </w:hyperlink>
            <w:r w:rsidRPr="00812D4C">
              <w:rPr>
                <w:rFonts w:ascii="Arial" w:hAnsi="Arial" w:cs="Arial"/>
              </w:rPr>
              <w:t>,</w:t>
            </w:r>
          </w:p>
          <w:p w14:paraId="783B4522" w14:textId="02095ED8" w:rsidR="009E35EA" w:rsidRPr="00812D4C" w:rsidRDefault="009E35EA" w:rsidP="009E35EA">
            <w:pPr>
              <w:pStyle w:val="ContactInfo"/>
              <w:rPr>
                <w:rFonts w:ascii="Arial" w:hAnsi="Arial" w:cs="Arial"/>
              </w:rPr>
            </w:pPr>
            <w:r w:rsidRPr="00812D4C">
              <w:rPr>
                <w:rFonts w:ascii="Arial" w:hAnsi="Arial" w:cs="Arial"/>
              </w:rPr>
              <w:t xml:space="preserve">9795033653 | </w:t>
            </w:r>
            <w:hyperlink r:id="rId12" w:history="1">
              <w:r w:rsidRPr="00812D4C">
                <w:rPr>
                  <w:rStyle w:val="Hyperlink"/>
                  <w:rFonts w:ascii="Arial" w:hAnsi="Arial" w:cs="Arial"/>
                </w:rPr>
                <w:t>Portfolio</w:t>
              </w:r>
            </w:hyperlink>
            <w:r w:rsidRPr="00812D4C">
              <w:rPr>
                <w:rFonts w:ascii="Arial" w:hAnsi="Arial" w:cs="Arial"/>
              </w:rPr>
              <w:t xml:space="preserve"> | </w:t>
            </w:r>
            <w:hyperlink r:id="rId13" w:history="1">
              <w:r w:rsidR="001B180A" w:rsidRPr="00812D4C">
                <w:rPr>
                  <w:rStyle w:val="Hyperlink"/>
                  <w:rFonts w:ascii="Arial" w:hAnsi="Arial" w:cs="Arial"/>
                </w:rPr>
                <w:t>Github</w:t>
              </w:r>
            </w:hyperlink>
            <w:r w:rsidR="001B180A" w:rsidRPr="00812D4C">
              <w:rPr>
                <w:rFonts w:ascii="Arial" w:hAnsi="Arial" w:cs="Arial"/>
              </w:rPr>
              <w:t xml:space="preserve">| </w:t>
            </w:r>
            <w:hyperlink r:id="rId14" w:history="1">
              <w:r w:rsidR="001B180A" w:rsidRPr="00812D4C">
                <w:rPr>
                  <w:rStyle w:val="Hyperlink"/>
                  <w:rFonts w:ascii="Arial" w:hAnsi="Arial" w:cs="Arial"/>
                </w:rPr>
                <w:t>umangpurwar03@gmail.com</w:t>
              </w:r>
            </w:hyperlink>
          </w:p>
        </w:tc>
        <w:tc>
          <w:tcPr>
            <w:tcW w:w="20" w:type="dxa"/>
            <w:tcBorders>
              <w:bottom w:val="single" w:sz="24" w:space="0" w:color="ACA8AA" w:themeColor="accent4"/>
            </w:tcBorders>
          </w:tcPr>
          <w:p w14:paraId="14D83133" w14:textId="77777777" w:rsidR="009E35EA" w:rsidRPr="00812D4C" w:rsidRDefault="009E35EA" w:rsidP="009E35EA">
            <w:pPr>
              <w:pStyle w:val="ContactInfo"/>
              <w:rPr>
                <w:rFonts w:ascii="Arial" w:hAnsi="Arial" w:cs="Arial"/>
              </w:rPr>
            </w:pPr>
          </w:p>
        </w:tc>
      </w:tr>
      <w:tr w:rsidR="009E35EA" w:rsidRPr="00812D4C" w14:paraId="0DA87D79" w14:textId="77777777" w:rsidTr="00812D4C">
        <w:trPr>
          <w:trHeight w:val="15"/>
        </w:trPr>
        <w:tc>
          <w:tcPr>
            <w:tcW w:w="11482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13E1417" w14:textId="1B774E2F" w:rsidR="009E35EA" w:rsidRPr="00812D4C" w:rsidRDefault="00812D4C" w:rsidP="009E35EA">
            <w:pPr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>Applying Python for advanced data analysis and AI, expertise includes computer vision, machine learning, delving into NLP, navigating AWS, utilizing Power BI, and adeptly employing deep learning frameworks.</w:t>
            </w:r>
          </w:p>
        </w:tc>
        <w:tc>
          <w:tcPr>
            <w:tcW w:w="2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59559F2" w14:textId="77777777" w:rsidR="009E35EA" w:rsidRPr="00812D4C" w:rsidRDefault="009E35EA" w:rsidP="009E35EA">
            <w:pP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</w:pPr>
          </w:p>
        </w:tc>
      </w:tr>
      <w:tr w:rsidR="009E35EA" w:rsidRPr="00812D4C" w14:paraId="62297E20" w14:textId="77777777" w:rsidTr="00812D4C">
        <w:trPr>
          <w:trHeight w:val="748"/>
        </w:trPr>
        <w:tc>
          <w:tcPr>
            <w:tcW w:w="11482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3E240C2" w14:textId="77777777" w:rsidR="009E35EA" w:rsidRPr="00812D4C" w:rsidRDefault="008C25E6" w:rsidP="009E35EA">
            <w:pPr>
              <w:pStyle w:val="Heading1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89033138"/>
                <w:placeholder>
                  <w:docPart w:val="37F4CC0AE25F40F0B738D7575EEFF0CE"/>
                </w:placeholder>
                <w:temporary/>
                <w:showingPlcHdr/>
                <w15:appearance w15:val="hidden"/>
              </w:sdtPr>
              <w:sdtEndPr/>
              <w:sdtContent>
                <w:r w:rsidR="009E35EA" w:rsidRPr="00812D4C">
                  <w:rPr>
                    <w:rFonts w:ascii="Arial" w:hAnsi="Arial" w:cs="Arial"/>
                  </w:rPr>
                  <w:t>Experience</w:t>
                </w:r>
              </w:sdtContent>
            </w:sdt>
          </w:p>
          <w:p w14:paraId="69DB15FC" w14:textId="591B0EAB" w:rsidR="009E35EA" w:rsidRPr="00812D4C" w:rsidRDefault="00812D4C" w:rsidP="009E35EA">
            <w:pPr>
              <w:pStyle w:val="Heading2"/>
              <w:rPr>
                <w:rStyle w:val="SubtleReference"/>
                <w:rFonts w:ascii="Arial" w:hAnsi="Arial" w:cs="Arial"/>
                <w:caps/>
                <w:spacing w:val="0"/>
              </w:rPr>
            </w:pPr>
            <w:r w:rsidRPr="00812D4C">
              <w:rPr>
                <w:rFonts w:ascii="Arial" w:hAnsi="Arial" w:cs="Arial"/>
              </w:rPr>
              <w:t xml:space="preserve">data science intern </w:t>
            </w:r>
            <w:r w:rsidR="009E35EA" w:rsidRPr="00812D4C">
              <w:rPr>
                <w:rFonts w:ascii="Arial" w:hAnsi="Arial" w:cs="Arial"/>
              </w:rPr>
              <w:t>|</w:t>
            </w:r>
            <w:r w:rsidR="009E35EA" w:rsidRPr="00812D4C">
              <w:rPr>
                <w:rFonts w:ascii="Arial" w:hAnsi="Arial" w:cs="Arial"/>
                <w:b w:val="0"/>
                <w:bCs/>
              </w:rPr>
              <w:t xml:space="preserve"> Innodatatics</w:t>
            </w:r>
            <w:r w:rsidR="009E35EA" w:rsidRPr="00812D4C">
              <w:rPr>
                <w:rFonts w:ascii="Arial" w:hAnsi="Arial" w:cs="Arial"/>
              </w:rPr>
              <w:t xml:space="preserve"> | </w:t>
            </w:r>
            <w:r w:rsidR="009E35EA" w:rsidRPr="00812D4C">
              <w:rPr>
                <w:rFonts w:ascii="Arial" w:hAnsi="Arial" w:cs="Arial"/>
                <w:b w:val="0"/>
                <w:bCs/>
              </w:rPr>
              <w:t xml:space="preserve">Hyderabad, India | </w:t>
            </w:r>
            <w:r w:rsidR="009E35EA" w:rsidRPr="00812D4C">
              <w:rPr>
                <w:rFonts w:ascii="Arial" w:hAnsi="Arial" w:cs="Arial"/>
                <w:b w:val="0"/>
                <w:bCs/>
                <w:caps w:val="0"/>
                <w:spacing w:val="10"/>
              </w:rPr>
              <w:t>April/2023- Present</w:t>
            </w:r>
          </w:p>
          <w:p w14:paraId="273A85C5" w14:textId="77777777" w:rsidR="00812D4C" w:rsidRPr="00812D4C" w:rsidRDefault="00812D4C" w:rsidP="009E35EA">
            <w:pPr>
              <w:spacing w:line="225" w:lineRule="atLeast"/>
              <w:textAlignment w:val="baseline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 xml:space="preserve">• Led data cleaning and feature engineering initiatives, driving the optimization of marketing strategies and elevating conversion rates by 25%. </w:t>
            </w:r>
          </w:p>
          <w:p w14:paraId="7A77543C" w14:textId="77777777" w:rsidR="00812D4C" w:rsidRPr="00812D4C" w:rsidRDefault="00812D4C" w:rsidP="009E35EA">
            <w:pPr>
              <w:spacing w:line="225" w:lineRule="atLeast"/>
              <w:textAlignment w:val="baseline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 xml:space="preserve">• Executed NLP sentiment analysis, elevating positive sentiment scores by 20%. </w:t>
            </w:r>
          </w:p>
          <w:p w14:paraId="5EA53926" w14:textId="77777777" w:rsidR="00812D4C" w:rsidRPr="00812D4C" w:rsidRDefault="00812D4C" w:rsidP="009E35EA">
            <w:pPr>
              <w:spacing w:line="225" w:lineRule="atLeast"/>
              <w:textAlignment w:val="baseline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 xml:space="preserve">• Engineered and deployed advanced image analysis and OCR system, achieving an </w:t>
            </w:r>
            <w:proofErr w:type="gramStart"/>
            <w:r w:rsidRPr="00812D4C">
              <w:rPr>
                <w:rFonts w:ascii="Arial" w:hAnsi="Arial" w:cs="Arial"/>
                <w:sz w:val="22"/>
              </w:rPr>
              <w:t>80% time</w:t>
            </w:r>
            <w:proofErr w:type="gramEnd"/>
            <w:r w:rsidRPr="00812D4C">
              <w:rPr>
                <w:rFonts w:ascii="Arial" w:hAnsi="Arial" w:cs="Arial"/>
                <w:sz w:val="22"/>
              </w:rPr>
              <w:t xml:space="preserve"> savings and a 90% reduction in manual errors for TMT rod counting using open-source models and machine learning APIs. </w:t>
            </w:r>
          </w:p>
          <w:p w14:paraId="4E7D5FDE" w14:textId="40DFA40C" w:rsidR="009E35EA" w:rsidRPr="00812D4C" w:rsidRDefault="00812D4C" w:rsidP="009E35EA">
            <w:pPr>
              <w:spacing w:line="225" w:lineRule="atLeast"/>
              <w:textAlignment w:val="baseline"/>
              <w:rPr>
                <w:rFonts w:ascii="Arial" w:eastAsia="Times New Roman" w:hAnsi="Arial" w:cs="Arial"/>
                <w:color w:val="222222"/>
                <w:sz w:val="21"/>
                <w:szCs w:val="21"/>
                <w:lang w:val="en-IN" w:eastAsia="en-IN"/>
              </w:rPr>
            </w:pPr>
            <w:r w:rsidRPr="00812D4C">
              <w:rPr>
                <w:rFonts w:ascii="Arial" w:hAnsi="Arial" w:cs="Arial"/>
                <w:sz w:val="22"/>
              </w:rPr>
              <w:t>• Proficient in Python, CNN, YOLO, and AWS (ec2) for training.</w:t>
            </w:r>
          </w:p>
        </w:tc>
        <w:tc>
          <w:tcPr>
            <w:tcW w:w="2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AD395E0" w14:textId="77777777" w:rsidR="009E35EA" w:rsidRPr="00812D4C" w:rsidRDefault="009E35EA" w:rsidP="009E35EA">
            <w:pPr>
              <w:pStyle w:val="Heading1"/>
              <w:rPr>
                <w:rFonts w:ascii="Arial" w:hAnsi="Arial" w:cs="Arial"/>
              </w:rPr>
            </w:pPr>
          </w:p>
        </w:tc>
      </w:tr>
      <w:tr w:rsidR="009E35EA" w:rsidRPr="00812D4C" w14:paraId="0B3B80BF" w14:textId="77777777" w:rsidTr="00812D4C">
        <w:trPr>
          <w:trHeight w:val="748"/>
        </w:trPr>
        <w:tc>
          <w:tcPr>
            <w:tcW w:w="11482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10AA2AD" w14:textId="542AA893" w:rsidR="005D61B2" w:rsidRPr="00812D4C" w:rsidRDefault="009E35EA" w:rsidP="001B180A">
            <w:pPr>
              <w:pStyle w:val="Heading1"/>
              <w:rPr>
                <w:rFonts w:ascii="Arial" w:hAnsi="Arial" w:cs="Arial"/>
              </w:rPr>
            </w:pPr>
            <w:r w:rsidRPr="00812D4C">
              <w:rPr>
                <w:rFonts w:ascii="Arial" w:hAnsi="Arial" w:cs="Arial"/>
              </w:rPr>
              <w:t>SKILLS</w:t>
            </w:r>
          </w:p>
          <w:p w14:paraId="700C25AB" w14:textId="4C4CD2D6" w:rsidR="00812D4C" w:rsidRPr="00812D4C" w:rsidRDefault="00812D4C" w:rsidP="009E35EA">
            <w:pPr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>•</w:t>
            </w:r>
            <w:r w:rsidRPr="00812D4C">
              <w:rPr>
                <w:rFonts w:ascii="Arial" w:hAnsi="Arial" w:cs="Arial"/>
                <w:b/>
                <w:bCs/>
                <w:sz w:val="22"/>
              </w:rPr>
              <w:t>Technical Skills</w:t>
            </w:r>
            <w:r w:rsidRPr="00812D4C">
              <w:rPr>
                <w:rFonts w:ascii="Arial" w:hAnsi="Arial" w:cs="Arial"/>
                <w:sz w:val="22"/>
              </w:rPr>
              <w:t xml:space="preserve">: </w:t>
            </w:r>
            <w:proofErr w:type="spellStart"/>
            <w:r w:rsidRPr="00812D4C">
              <w:rPr>
                <w:rFonts w:ascii="Arial" w:hAnsi="Arial" w:cs="Arial"/>
                <w:sz w:val="22"/>
              </w:rPr>
              <w:t>MLops</w:t>
            </w:r>
            <w:proofErr w:type="spellEnd"/>
            <w:r w:rsidRPr="00812D4C">
              <w:rPr>
                <w:rFonts w:ascii="Arial" w:hAnsi="Arial" w:cs="Arial"/>
                <w:sz w:val="22"/>
              </w:rPr>
              <w:t xml:space="preserve">, Artificial Intelligence, Machine Learning, Computer Vision, Web scrapping, NLP, Large Language model, Data Analysis, Data Visualization, Neural Networks. </w:t>
            </w:r>
          </w:p>
          <w:p w14:paraId="485A6F67" w14:textId="4D7A834E" w:rsidR="009E35EA" w:rsidRPr="00812D4C" w:rsidRDefault="00812D4C" w:rsidP="009E35EA">
            <w:pPr>
              <w:rPr>
                <w:rFonts w:ascii="Arial" w:hAnsi="Arial" w:cs="Arial"/>
                <w:b/>
                <w:bCs/>
                <w:color w:val="222222"/>
                <w:szCs w:val="20"/>
                <w:bdr w:val="none" w:sz="0" w:space="0" w:color="auto" w:frame="1"/>
                <w:shd w:val="clear" w:color="auto" w:fill="FFFFFF"/>
              </w:rPr>
            </w:pPr>
            <w:r w:rsidRPr="00812D4C">
              <w:rPr>
                <w:rFonts w:ascii="Arial" w:hAnsi="Arial" w:cs="Arial"/>
                <w:sz w:val="22"/>
              </w:rPr>
              <w:t>•</w:t>
            </w:r>
            <w:r w:rsidRPr="00812D4C">
              <w:rPr>
                <w:rFonts w:ascii="Arial" w:hAnsi="Arial" w:cs="Arial"/>
                <w:b/>
                <w:bCs/>
                <w:sz w:val="22"/>
              </w:rPr>
              <w:t>Familiar Tech stack:</w:t>
            </w:r>
            <w:r w:rsidRPr="00812D4C">
              <w:rPr>
                <w:rFonts w:ascii="Arial" w:hAnsi="Arial" w:cs="Arial"/>
                <w:sz w:val="22"/>
              </w:rPr>
              <w:t xml:space="preserve"> Python, SQL, MS EXCEL, AWS, </w:t>
            </w:r>
            <w:proofErr w:type="spellStart"/>
            <w:r w:rsidRPr="00812D4C">
              <w:rPr>
                <w:rFonts w:ascii="Arial" w:hAnsi="Arial" w:cs="Arial"/>
                <w:sz w:val="22"/>
              </w:rPr>
              <w:t>PowerBI</w:t>
            </w:r>
            <w:proofErr w:type="spellEnd"/>
            <w:r w:rsidRPr="00812D4C">
              <w:rPr>
                <w:rFonts w:ascii="Arial" w:hAnsi="Arial" w:cs="Arial"/>
                <w:sz w:val="22"/>
              </w:rPr>
              <w:t xml:space="preserve">, TensorFlow, </w:t>
            </w:r>
            <w:proofErr w:type="spellStart"/>
            <w:r w:rsidRPr="00812D4C">
              <w:rPr>
                <w:rFonts w:ascii="Arial" w:hAnsi="Arial" w:cs="Arial"/>
                <w:sz w:val="22"/>
              </w:rPr>
              <w:t>Keras</w:t>
            </w:r>
            <w:proofErr w:type="spellEnd"/>
            <w:r w:rsidRPr="00812D4C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812D4C">
              <w:rPr>
                <w:rFonts w:ascii="Arial" w:hAnsi="Arial" w:cs="Arial"/>
                <w:sz w:val="22"/>
              </w:rPr>
              <w:t>PyTorch</w:t>
            </w:r>
            <w:proofErr w:type="spellEnd"/>
            <w:r w:rsidRPr="00812D4C">
              <w:rPr>
                <w:rFonts w:ascii="Arial" w:hAnsi="Arial" w:cs="Arial"/>
                <w:sz w:val="22"/>
              </w:rPr>
              <w:t xml:space="preserve">, NumPy, Pandas, Scikit-learn, OpenCV, </w:t>
            </w:r>
            <w:proofErr w:type="spellStart"/>
            <w:r w:rsidRPr="00812D4C">
              <w:rPr>
                <w:rFonts w:ascii="Arial" w:hAnsi="Arial" w:cs="Arial"/>
                <w:sz w:val="22"/>
              </w:rPr>
              <w:t>statsmodels</w:t>
            </w:r>
            <w:proofErr w:type="spellEnd"/>
          </w:p>
        </w:tc>
        <w:tc>
          <w:tcPr>
            <w:tcW w:w="2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0709CC8" w14:textId="77777777" w:rsidR="009E35EA" w:rsidRPr="00812D4C" w:rsidRDefault="009E35EA" w:rsidP="009E35EA">
            <w:pPr>
              <w:pStyle w:val="Heading1"/>
              <w:rPr>
                <w:rFonts w:ascii="Arial" w:hAnsi="Arial" w:cs="Arial"/>
              </w:rPr>
            </w:pPr>
          </w:p>
        </w:tc>
      </w:tr>
      <w:tr w:rsidR="009E35EA" w:rsidRPr="00812D4C" w14:paraId="2857AA47" w14:textId="77777777" w:rsidTr="00812D4C">
        <w:trPr>
          <w:trHeight w:val="2296"/>
        </w:trPr>
        <w:tc>
          <w:tcPr>
            <w:tcW w:w="567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BF00A4F" w14:textId="6CC5E270" w:rsidR="009E35EA" w:rsidRPr="00812D4C" w:rsidRDefault="009E35EA" w:rsidP="001B180A">
            <w:pPr>
              <w:pStyle w:val="Heading1"/>
              <w:rPr>
                <w:rFonts w:ascii="Arial" w:hAnsi="Arial" w:cs="Arial"/>
              </w:rPr>
            </w:pPr>
            <w:r w:rsidRPr="00812D4C">
              <w:rPr>
                <w:rFonts w:ascii="Arial" w:hAnsi="Arial" w:cs="Arial"/>
              </w:rPr>
              <w:t>PROJECTS</w:t>
            </w:r>
          </w:p>
          <w:p w14:paraId="0506F56C" w14:textId="77777777" w:rsidR="005D61B2" w:rsidRPr="00812D4C" w:rsidRDefault="005D61B2" w:rsidP="001B180A">
            <w:pPr>
              <w:spacing w:line="240" w:lineRule="auto"/>
              <w:rPr>
                <w:rFonts w:ascii="Arial" w:hAnsi="Arial" w:cs="Arial"/>
              </w:rPr>
            </w:pPr>
          </w:p>
          <w:p w14:paraId="194DA01F" w14:textId="77777777" w:rsidR="00812D4C" w:rsidRPr="00812D4C" w:rsidRDefault="00812D4C" w:rsidP="001B180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>•</w:t>
            </w:r>
            <w:r w:rsidRPr="00812D4C">
              <w:rPr>
                <w:rFonts w:ascii="Arial" w:hAnsi="Arial" w:cs="Arial"/>
                <w:b/>
                <w:bCs/>
                <w:sz w:val="22"/>
              </w:rPr>
              <w:t>Medical Sales Analysis-</w:t>
            </w:r>
            <w:proofErr w:type="spellStart"/>
            <w:r w:rsidRPr="00812D4C">
              <w:rPr>
                <w:rFonts w:ascii="Arial" w:hAnsi="Arial" w:cs="Arial"/>
                <w:sz w:val="22"/>
              </w:rPr>
              <w:t>Innodatatics</w:t>
            </w:r>
            <w:proofErr w:type="spellEnd"/>
            <w:r w:rsidRPr="00812D4C">
              <w:rPr>
                <w:rFonts w:ascii="Arial" w:hAnsi="Arial" w:cs="Arial"/>
                <w:sz w:val="22"/>
              </w:rPr>
              <w:t xml:space="preserve"> </w:t>
            </w:r>
          </w:p>
          <w:p w14:paraId="294B5C7E" w14:textId="77777777" w:rsidR="00812D4C" w:rsidRPr="00812D4C" w:rsidRDefault="00812D4C" w:rsidP="001B180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 xml:space="preserve">Applied Python and EDA to analyze </w:t>
            </w:r>
            <w:proofErr w:type="spellStart"/>
            <w:r w:rsidRPr="00812D4C">
              <w:rPr>
                <w:rFonts w:ascii="Arial" w:hAnsi="Arial" w:cs="Arial"/>
                <w:sz w:val="22"/>
              </w:rPr>
              <w:t>Pharmasales</w:t>
            </w:r>
            <w:proofErr w:type="spellEnd"/>
            <w:r w:rsidRPr="00812D4C"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 w:rsidRPr="00812D4C">
              <w:rPr>
                <w:rFonts w:ascii="Arial" w:hAnsi="Arial" w:cs="Arial"/>
                <w:sz w:val="22"/>
              </w:rPr>
              <w:t>data ,</w:t>
            </w:r>
            <w:proofErr w:type="gramEnd"/>
            <w:r w:rsidRPr="00812D4C">
              <w:rPr>
                <w:rFonts w:ascii="Arial" w:hAnsi="Arial" w:cs="Arial"/>
                <w:sz w:val="22"/>
              </w:rPr>
              <w:t xml:space="preserve"> identifying trends, customer preferences, and areas for sales optimization. </w:t>
            </w:r>
          </w:p>
          <w:p w14:paraId="1236A9B6" w14:textId="5111CC02" w:rsidR="00812D4C" w:rsidRPr="00812D4C" w:rsidRDefault="00812D4C" w:rsidP="001B180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b/>
                <w:bCs/>
                <w:sz w:val="22"/>
              </w:rPr>
              <w:t>Skills:</w:t>
            </w:r>
            <w:r w:rsidRPr="00812D4C">
              <w:rPr>
                <w:rFonts w:ascii="Arial" w:hAnsi="Arial" w:cs="Arial"/>
                <w:sz w:val="22"/>
              </w:rPr>
              <w:t xml:space="preserve"> Python | SQL | MS Excel | Data Analysis | EDA | Trend Identification | Sales Optimization. </w:t>
            </w:r>
          </w:p>
          <w:p w14:paraId="32CC53CD" w14:textId="77777777" w:rsidR="00812D4C" w:rsidRPr="00812D4C" w:rsidRDefault="00812D4C" w:rsidP="001B180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B262A81" w14:textId="77777777" w:rsidR="00812D4C" w:rsidRPr="00812D4C" w:rsidRDefault="00812D4C" w:rsidP="001B180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>•</w:t>
            </w:r>
            <w:r w:rsidRPr="00812D4C">
              <w:rPr>
                <w:rFonts w:ascii="Arial" w:hAnsi="Arial" w:cs="Arial"/>
                <w:b/>
                <w:bCs/>
                <w:sz w:val="22"/>
              </w:rPr>
              <w:t xml:space="preserve">Sales Tracking Dashboard for TMT Rods Across India- </w:t>
            </w:r>
            <w:proofErr w:type="spellStart"/>
            <w:r w:rsidRPr="00812D4C">
              <w:rPr>
                <w:rFonts w:ascii="Arial" w:hAnsi="Arial" w:cs="Arial"/>
                <w:sz w:val="22"/>
              </w:rPr>
              <w:t>Innodatatics</w:t>
            </w:r>
            <w:proofErr w:type="spellEnd"/>
            <w:r w:rsidRPr="00812D4C">
              <w:rPr>
                <w:rFonts w:ascii="Arial" w:hAnsi="Arial" w:cs="Arial"/>
                <w:sz w:val="22"/>
              </w:rPr>
              <w:t xml:space="preserve"> </w:t>
            </w:r>
          </w:p>
          <w:p w14:paraId="51E1ACD6" w14:textId="77777777" w:rsidR="00812D4C" w:rsidRPr="00812D4C" w:rsidRDefault="00812D4C" w:rsidP="001B180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 xml:space="preserve">Developed a dynamic </w:t>
            </w:r>
            <w:proofErr w:type="spellStart"/>
            <w:r w:rsidRPr="00812D4C">
              <w:rPr>
                <w:rFonts w:ascii="Arial" w:hAnsi="Arial" w:cs="Arial"/>
                <w:sz w:val="22"/>
              </w:rPr>
              <w:t>PowerBI</w:t>
            </w:r>
            <w:proofErr w:type="spellEnd"/>
            <w:r w:rsidRPr="00812D4C">
              <w:rPr>
                <w:rFonts w:ascii="Arial" w:hAnsi="Arial" w:cs="Arial"/>
                <w:sz w:val="22"/>
              </w:rPr>
              <w:t xml:space="preserve"> dashboard tracking sales of TMT rods for various clients across India, featuring key metrics, client-wise sales, geographical filters, and diverse chart representation. </w:t>
            </w:r>
          </w:p>
          <w:p w14:paraId="4A15FBE4" w14:textId="623978F1" w:rsidR="009E35EA" w:rsidRPr="00812D4C" w:rsidRDefault="00812D4C" w:rsidP="001B180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b/>
                <w:bCs/>
                <w:sz w:val="22"/>
              </w:rPr>
              <w:t>Skills</w:t>
            </w:r>
            <w:r w:rsidRPr="00812D4C">
              <w:rPr>
                <w:rFonts w:ascii="Arial" w:hAnsi="Arial" w:cs="Arial"/>
                <w:sz w:val="22"/>
              </w:rPr>
              <w:t xml:space="preserve">: </w:t>
            </w:r>
            <w:proofErr w:type="spellStart"/>
            <w:r w:rsidRPr="00812D4C">
              <w:rPr>
                <w:rFonts w:ascii="Arial" w:hAnsi="Arial" w:cs="Arial"/>
                <w:sz w:val="22"/>
              </w:rPr>
              <w:t>PowerBI</w:t>
            </w:r>
            <w:proofErr w:type="spellEnd"/>
            <w:r w:rsidRPr="00812D4C">
              <w:rPr>
                <w:rFonts w:ascii="Arial" w:hAnsi="Arial" w:cs="Arial"/>
                <w:sz w:val="22"/>
              </w:rPr>
              <w:t xml:space="preserve"> | sales analytics | data visualization</w:t>
            </w:r>
          </w:p>
        </w:tc>
        <w:tc>
          <w:tcPr>
            <w:tcW w:w="5812" w:type="dxa"/>
            <w:gridSpan w:val="2"/>
            <w:tcBorders>
              <w:top w:val="single" w:sz="24" w:space="0" w:color="ACA8AA" w:themeColor="accent4"/>
              <w:left w:val="nil"/>
              <w:bottom w:val="single" w:sz="24" w:space="0" w:color="ACA8AA" w:themeColor="accent4"/>
            </w:tcBorders>
          </w:tcPr>
          <w:p w14:paraId="1C112B3E" w14:textId="0ED37716" w:rsidR="005D61B2" w:rsidRPr="00812D4C" w:rsidRDefault="00812D4C" w:rsidP="001B180A">
            <w:pPr>
              <w:spacing w:line="240" w:lineRule="auto"/>
              <w:rPr>
                <w:rStyle w:val="Title1"/>
                <w:rFonts w:ascii="Arial" w:hAnsi="Arial" w:cs="Arial"/>
                <w:b/>
                <w:bCs/>
                <w:color w:val="222222"/>
                <w:sz w:val="32"/>
                <w:szCs w:val="32"/>
                <w:bdr w:val="none" w:sz="0" w:space="0" w:color="auto" w:frame="1"/>
                <w:shd w:val="clear" w:color="auto" w:fill="FFFFFF"/>
              </w:rPr>
            </w:pPr>
            <w:r w:rsidRPr="00812D4C">
              <w:rPr>
                <w:rFonts w:ascii="Arial" w:hAnsi="Arial" w:cs="Arial"/>
              </w:rPr>
              <w:t xml:space="preserve"> </w:t>
            </w:r>
          </w:p>
          <w:p w14:paraId="17CC0094" w14:textId="77777777" w:rsidR="00812D4C" w:rsidRPr="00812D4C" w:rsidRDefault="00812D4C" w:rsidP="001B180A">
            <w:pPr>
              <w:spacing w:line="240" w:lineRule="auto"/>
              <w:rPr>
                <w:rStyle w:val="Title1"/>
                <w:rFonts w:ascii="Arial" w:hAnsi="Arial" w:cs="Arial"/>
                <w:b/>
                <w:bCs/>
                <w:color w:val="222222"/>
                <w:szCs w:val="20"/>
                <w:bdr w:val="none" w:sz="0" w:space="0" w:color="auto" w:frame="1"/>
                <w:shd w:val="clear" w:color="auto" w:fill="FFFFFF"/>
              </w:rPr>
            </w:pPr>
          </w:p>
          <w:p w14:paraId="77797266" w14:textId="77777777" w:rsidR="00812D4C" w:rsidRPr="00812D4C" w:rsidRDefault="00812D4C" w:rsidP="00812D4C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>•</w:t>
            </w:r>
            <w:r w:rsidRPr="00812D4C">
              <w:rPr>
                <w:rFonts w:ascii="Arial" w:hAnsi="Arial" w:cs="Arial"/>
                <w:b/>
                <w:bCs/>
                <w:sz w:val="22"/>
              </w:rPr>
              <w:t>Domain Chatbot-</w:t>
            </w:r>
            <w:proofErr w:type="spellStart"/>
            <w:r w:rsidRPr="00812D4C">
              <w:rPr>
                <w:rFonts w:ascii="Arial" w:hAnsi="Arial" w:cs="Arial"/>
                <w:sz w:val="22"/>
              </w:rPr>
              <w:t>Peerlist</w:t>
            </w:r>
            <w:proofErr w:type="spellEnd"/>
            <w:r w:rsidRPr="00812D4C">
              <w:rPr>
                <w:rFonts w:ascii="Arial" w:hAnsi="Arial" w:cs="Arial"/>
                <w:sz w:val="22"/>
              </w:rPr>
              <w:t xml:space="preserve"> Hackathon </w:t>
            </w:r>
          </w:p>
          <w:p w14:paraId="2A36B97D" w14:textId="77777777" w:rsidR="00812D4C" w:rsidRPr="00812D4C" w:rsidRDefault="00812D4C" w:rsidP="00812D4C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 xml:space="preserve">Your AI Assistant: Seamlessly Extracting data from URLs, PDFs, and CSVs and then used Open source Lamma 2 model for creating Chatbot. </w:t>
            </w:r>
          </w:p>
          <w:p w14:paraId="37E66EAC" w14:textId="77777777" w:rsidR="00812D4C" w:rsidRPr="00812D4C" w:rsidRDefault="00812D4C" w:rsidP="00812D4C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b/>
                <w:bCs/>
                <w:sz w:val="22"/>
              </w:rPr>
              <w:t>Skills:</w:t>
            </w:r>
            <w:r w:rsidRPr="00812D4C">
              <w:rPr>
                <w:rFonts w:ascii="Arial" w:hAnsi="Arial" w:cs="Arial"/>
                <w:sz w:val="22"/>
              </w:rPr>
              <w:t xml:space="preserve"> NLU | LLM | Deep Learning| TensorFlow | NLP | Transfer Learning | FIASS | NLTK | Spacy </w:t>
            </w:r>
          </w:p>
          <w:p w14:paraId="499C18F8" w14:textId="77777777" w:rsidR="00812D4C" w:rsidRPr="00812D4C" w:rsidRDefault="00812D4C" w:rsidP="00812D4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BC69DF7" w14:textId="77777777" w:rsidR="00812D4C" w:rsidRPr="00812D4C" w:rsidRDefault="00812D4C" w:rsidP="00812D4C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>•</w:t>
            </w:r>
            <w:r w:rsidRPr="00812D4C">
              <w:rPr>
                <w:rFonts w:ascii="Arial" w:hAnsi="Arial" w:cs="Arial"/>
                <w:b/>
                <w:bCs/>
                <w:sz w:val="22"/>
              </w:rPr>
              <w:t>BAR-BENDING-SCHEDULING-</w:t>
            </w:r>
            <w:proofErr w:type="spellStart"/>
            <w:r w:rsidRPr="00812D4C">
              <w:rPr>
                <w:rFonts w:ascii="Arial" w:hAnsi="Arial" w:cs="Arial"/>
                <w:sz w:val="22"/>
              </w:rPr>
              <w:t>Innodatatics</w:t>
            </w:r>
            <w:proofErr w:type="spellEnd"/>
          </w:p>
          <w:p w14:paraId="511FEE9D" w14:textId="77777777" w:rsidR="00812D4C" w:rsidRPr="00812D4C" w:rsidRDefault="00812D4C" w:rsidP="00812D4C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 xml:space="preserve">Streamlining construction, automating data extraction, developing image analysis OCR system, saving time, improving accuracy, and enhancing efficiency. </w:t>
            </w:r>
          </w:p>
          <w:p w14:paraId="2ED13FE2" w14:textId="3B51EDE3" w:rsidR="009E35EA" w:rsidRPr="00812D4C" w:rsidRDefault="00812D4C" w:rsidP="00812D4C">
            <w:pPr>
              <w:spacing w:line="240" w:lineRule="auto"/>
              <w:rPr>
                <w:rFonts w:ascii="Arial" w:hAnsi="Arial" w:cs="Arial"/>
                <w:color w:val="222222"/>
                <w:sz w:val="22"/>
              </w:rPr>
            </w:pPr>
            <w:r w:rsidRPr="00812D4C">
              <w:rPr>
                <w:rFonts w:ascii="Arial" w:hAnsi="Arial" w:cs="Arial"/>
                <w:b/>
                <w:bCs/>
                <w:sz w:val="22"/>
              </w:rPr>
              <w:t>Skills:</w:t>
            </w:r>
            <w:r w:rsidRPr="00812D4C">
              <w:rPr>
                <w:rFonts w:ascii="Arial" w:hAnsi="Arial" w:cs="Arial"/>
                <w:sz w:val="22"/>
              </w:rPr>
              <w:t xml:space="preserve"> Python programming | CNN | Computer Vision | YOLO | OCR | Image processing techniques (padding, contour detection, etc.) | AWS deployment.</w:t>
            </w:r>
          </w:p>
        </w:tc>
        <w:tc>
          <w:tcPr>
            <w:tcW w:w="2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C8C95B2" w14:textId="77777777" w:rsidR="009E35EA" w:rsidRPr="00812D4C" w:rsidRDefault="009E35EA" w:rsidP="009E35EA">
            <w:pPr>
              <w:pStyle w:val="Heading2"/>
              <w:rPr>
                <w:rFonts w:ascii="Arial" w:hAnsi="Arial" w:cs="Arial"/>
              </w:rPr>
            </w:pPr>
          </w:p>
        </w:tc>
      </w:tr>
      <w:tr w:rsidR="009E35EA" w:rsidRPr="00812D4C" w14:paraId="27722434" w14:textId="77777777" w:rsidTr="00812D4C">
        <w:trPr>
          <w:trHeight w:val="15"/>
        </w:trPr>
        <w:tc>
          <w:tcPr>
            <w:tcW w:w="567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62C2CC0" w14:textId="77777777" w:rsidR="009E35EA" w:rsidRPr="00812D4C" w:rsidRDefault="009E35EA" w:rsidP="009E35EA">
            <w:pPr>
              <w:pStyle w:val="Heading1"/>
              <w:rPr>
                <w:rFonts w:ascii="Arial" w:hAnsi="Arial" w:cs="Arial"/>
              </w:rPr>
            </w:pPr>
            <w:r w:rsidRPr="00812D4C">
              <w:rPr>
                <w:rFonts w:ascii="Arial" w:hAnsi="Arial" w:cs="Arial"/>
              </w:rPr>
              <w:t>EDUCATION</w:t>
            </w:r>
          </w:p>
          <w:p w14:paraId="27BD9C1E" w14:textId="439F7C0E" w:rsidR="009E35EA" w:rsidRPr="00812D4C" w:rsidRDefault="009E35EA" w:rsidP="009E35EA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812D4C">
              <w:rPr>
                <w:rFonts w:ascii="Arial" w:hAnsi="Arial" w:cs="Arial"/>
                <w:sz w:val="22"/>
                <w:szCs w:val="22"/>
              </w:rPr>
              <w:t xml:space="preserve">Bachelor of technology </w:t>
            </w:r>
          </w:p>
          <w:p w14:paraId="301AE0A0" w14:textId="77777777" w:rsidR="009E35EA" w:rsidRPr="00812D4C" w:rsidRDefault="009E35EA" w:rsidP="009E35EA">
            <w:pPr>
              <w:rPr>
                <w:rFonts w:ascii="Arial" w:hAnsi="Arial" w:cs="Arial"/>
              </w:rPr>
            </w:pPr>
            <w:r w:rsidRPr="00812D4C">
              <w:rPr>
                <w:rFonts w:ascii="Arial" w:hAnsi="Arial" w:cs="Arial"/>
                <w:sz w:val="22"/>
              </w:rPr>
              <w:t>Dr. Ambedkar institute of technology for handicapped | Kanpur, India | 2018-2022</w:t>
            </w:r>
          </w:p>
        </w:tc>
        <w:tc>
          <w:tcPr>
            <w:tcW w:w="5812" w:type="dxa"/>
            <w:gridSpan w:val="2"/>
            <w:tcBorders>
              <w:top w:val="single" w:sz="24" w:space="0" w:color="ACA8AA" w:themeColor="accent4"/>
              <w:left w:val="nil"/>
              <w:bottom w:val="single" w:sz="4" w:space="0" w:color="auto"/>
            </w:tcBorders>
          </w:tcPr>
          <w:p w14:paraId="122816AC" w14:textId="77777777" w:rsidR="009E35EA" w:rsidRPr="00812D4C" w:rsidRDefault="009E35EA" w:rsidP="009E35EA">
            <w:pPr>
              <w:pStyle w:val="Heading1"/>
              <w:rPr>
                <w:rFonts w:ascii="Arial" w:hAnsi="Arial" w:cs="Arial"/>
              </w:rPr>
            </w:pPr>
            <w:r w:rsidRPr="00812D4C">
              <w:rPr>
                <w:rFonts w:ascii="Arial" w:hAnsi="Arial" w:cs="Arial"/>
              </w:rPr>
              <w:t>PUBLICATIONS</w:t>
            </w:r>
          </w:p>
          <w:p w14:paraId="707FF98E" w14:textId="739C373C" w:rsidR="009E35EA" w:rsidRPr="00812D4C" w:rsidRDefault="008C25E6" w:rsidP="009E35EA">
            <w:pPr>
              <w:rPr>
                <w:rFonts w:ascii="Arial" w:hAnsi="Arial" w:cs="Arial"/>
                <w:b/>
                <w:bCs/>
                <w:color w:val="222222"/>
                <w:sz w:val="22"/>
                <w:bdr w:val="none" w:sz="0" w:space="0" w:color="auto" w:frame="1"/>
                <w:shd w:val="clear" w:color="auto" w:fill="FFFFFF"/>
              </w:rPr>
            </w:pPr>
            <w:hyperlink r:id="rId15" w:history="1">
              <w:r w:rsidR="009E35EA" w:rsidRPr="00812D4C">
                <w:rPr>
                  <w:rStyle w:val="Hyperlink"/>
                  <w:rFonts w:ascii="Arial" w:hAnsi="Arial" w:cs="Arial"/>
                  <w:b/>
                  <w:bCs/>
                  <w:sz w:val="22"/>
                  <w:bdr w:val="none" w:sz="0" w:space="0" w:color="auto" w:frame="1"/>
                  <w:shd w:val="clear" w:color="auto" w:fill="FFFFFF"/>
                </w:rPr>
                <w:t>Improving Construction Efficiency with Artificial Intelligence: Automated Bar Bending Schedule</w:t>
              </w:r>
              <w:r w:rsidR="009E35EA" w:rsidRPr="00812D4C">
                <w:rPr>
                  <w:rStyle w:val="Hyperlink"/>
                  <w:rFonts w:ascii="Arial" w:hAnsi="Arial" w:cs="Arial"/>
                  <w:b/>
                  <w:bCs/>
                  <w:sz w:val="22"/>
                  <w:bdr w:val="none" w:sz="0" w:space="0" w:color="auto" w:frame="1"/>
                  <w:shd w:val="clear" w:color="auto" w:fill="FFFFFF"/>
                </w:rPr>
                <w:t xml:space="preserve"> Generation,</w:t>
              </w:r>
            </w:hyperlink>
          </w:p>
          <w:p w14:paraId="7895B824" w14:textId="77777777" w:rsidR="009E35EA" w:rsidRPr="00812D4C" w:rsidRDefault="009E35EA" w:rsidP="009E35EA">
            <w:pPr>
              <w:rPr>
                <w:rFonts w:ascii="Arial" w:hAnsi="Arial" w:cs="Arial"/>
                <w:szCs w:val="20"/>
              </w:rPr>
            </w:pPr>
            <w:r w:rsidRPr="00812D4C">
              <w:rPr>
                <w:rStyle w:val="Subtitle1"/>
                <w:rFonts w:ascii="Arial" w:hAnsi="Arial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TIJER - INTERNATIONAL RESEARCH JOURNAL</w:t>
            </w:r>
          </w:p>
        </w:tc>
        <w:tc>
          <w:tcPr>
            <w:tcW w:w="2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2C62B26" w14:textId="77777777" w:rsidR="009E35EA" w:rsidRPr="00812D4C" w:rsidRDefault="009E35EA" w:rsidP="009E35EA">
            <w:pPr>
              <w:pStyle w:val="Heading2"/>
              <w:rPr>
                <w:rFonts w:ascii="Arial" w:hAnsi="Arial" w:cs="Arial"/>
              </w:rPr>
            </w:pPr>
          </w:p>
        </w:tc>
      </w:tr>
      <w:tr w:rsidR="006226FA" w:rsidRPr="00812D4C" w14:paraId="1B2222AA" w14:textId="77777777" w:rsidTr="00812D4C">
        <w:trPr>
          <w:trHeight w:val="15"/>
        </w:trPr>
        <w:tc>
          <w:tcPr>
            <w:tcW w:w="567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ECC312C" w14:textId="77777777" w:rsidR="006226FA" w:rsidRPr="00812D4C" w:rsidRDefault="006226FA" w:rsidP="006226FA">
            <w:pPr>
              <w:pStyle w:val="Heading1"/>
              <w:rPr>
                <w:rFonts w:ascii="Arial" w:hAnsi="Arial" w:cs="Arial"/>
              </w:rPr>
            </w:pPr>
            <w:r w:rsidRPr="00812D4C">
              <w:rPr>
                <w:rFonts w:ascii="Arial" w:hAnsi="Arial" w:cs="Arial"/>
              </w:rPr>
              <w:t>Certifications</w:t>
            </w:r>
          </w:p>
          <w:p w14:paraId="2F24549B" w14:textId="43EDCC36" w:rsidR="006226FA" w:rsidRPr="00812D4C" w:rsidRDefault="00812D4C" w:rsidP="006226FA">
            <w:pPr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>•</w:t>
            </w:r>
            <w:hyperlink r:id="rId16" w:history="1">
              <w:r w:rsidR="006226FA"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>AI and ML Nano Degree</w:t>
              </w:r>
              <w:r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 xml:space="preserve">, </w:t>
              </w:r>
              <w:proofErr w:type="spellStart"/>
              <w:r w:rsidR="006226FA"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>PrepInsta</w:t>
              </w:r>
              <w:proofErr w:type="spellEnd"/>
              <w:r w:rsidR="006226FA"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>- February 2023</w:t>
              </w:r>
            </w:hyperlink>
            <w:r w:rsidR="006226FA" w:rsidRPr="00812D4C">
              <w:rPr>
                <w:rFonts w:ascii="Arial" w:hAnsi="Arial" w:cs="Arial"/>
                <w:sz w:val="22"/>
              </w:rPr>
              <w:t xml:space="preserve">                                                                 </w:t>
            </w:r>
          </w:p>
          <w:p w14:paraId="6F01B25C" w14:textId="62666F3D" w:rsidR="006226FA" w:rsidRPr="00812D4C" w:rsidRDefault="00812D4C" w:rsidP="006226FA">
            <w:pPr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>•</w:t>
            </w:r>
            <w:hyperlink r:id="rId17" w:history="1">
              <w:r w:rsidR="006226FA"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>Data Science with AI</w:t>
              </w:r>
              <w:r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>,</w:t>
              </w:r>
              <w:r w:rsidR="006226FA"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>360digiTMG- September 2022</w:t>
              </w:r>
            </w:hyperlink>
            <w:r w:rsidR="006226FA" w:rsidRPr="00812D4C">
              <w:rPr>
                <w:rFonts w:ascii="Arial" w:hAnsi="Arial" w:cs="Arial"/>
                <w:sz w:val="22"/>
              </w:rPr>
              <w:t xml:space="preserve"> </w:t>
            </w:r>
          </w:p>
          <w:p w14:paraId="26AA3D3B" w14:textId="3BF63F08" w:rsidR="006226FA" w:rsidRPr="00812D4C" w:rsidRDefault="00812D4C" w:rsidP="006226FA">
            <w:pPr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>•</w:t>
            </w:r>
            <w:hyperlink r:id="rId18" w:history="1">
              <w:r w:rsidR="006226FA"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 xml:space="preserve">Data Science, </w:t>
              </w:r>
              <w:proofErr w:type="spellStart"/>
              <w:r w:rsidR="006226FA"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>Nasscom</w:t>
              </w:r>
              <w:proofErr w:type="spellEnd"/>
              <w:r w:rsidR="006226FA"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 xml:space="preserve"> - Issued on May</w:t>
              </w:r>
            </w:hyperlink>
          </w:p>
          <w:p w14:paraId="6BFBD6C0" w14:textId="14C0140E" w:rsidR="006226FA" w:rsidRPr="00812D4C" w:rsidRDefault="00812D4C" w:rsidP="006226FA">
            <w:pPr>
              <w:rPr>
                <w:rFonts w:ascii="Arial" w:hAnsi="Arial" w:cs="Arial"/>
                <w:sz w:val="22"/>
              </w:rPr>
            </w:pPr>
            <w:r w:rsidRPr="00812D4C">
              <w:rPr>
                <w:rFonts w:ascii="Arial" w:hAnsi="Arial" w:cs="Arial"/>
                <w:sz w:val="22"/>
              </w:rPr>
              <w:t>•</w:t>
            </w:r>
            <w:proofErr w:type="spellStart"/>
            <w:r w:rsidR="006226FA" w:rsidRPr="00812D4C">
              <w:rPr>
                <w:rFonts w:ascii="Arial" w:hAnsi="Arial" w:cs="Arial"/>
                <w:sz w:val="22"/>
              </w:rPr>
              <w:fldChar w:fldCharType="begin"/>
            </w:r>
            <w:r w:rsidR="006226FA" w:rsidRPr="00812D4C">
              <w:rPr>
                <w:rFonts w:ascii="Arial" w:hAnsi="Arial" w:cs="Arial"/>
                <w:sz w:val="22"/>
              </w:rPr>
              <w:instrText xml:space="preserve"> HYPERLINK "https://drive.google.com/file/d/1-Qa59OkCabHiYue40CRTOeTHm2mnfd3M/view?usp=sharing" </w:instrText>
            </w:r>
            <w:r w:rsidR="006226FA" w:rsidRPr="00812D4C">
              <w:rPr>
                <w:rFonts w:ascii="Arial" w:hAnsi="Arial" w:cs="Arial"/>
                <w:sz w:val="22"/>
              </w:rPr>
              <w:fldChar w:fldCharType="separate"/>
            </w:r>
            <w:r w:rsidR="006226FA" w:rsidRPr="00812D4C">
              <w:rPr>
                <w:rStyle w:val="Hyperlink"/>
                <w:rFonts w:ascii="Arial" w:hAnsi="Arial" w:cs="Arial"/>
                <w:sz w:val="22"/>
                <w:u w:val="none"/>
              </w:rPr>
              <w:t>PowerBI</w:t>
            </w:r>
            <w:proofErr w:type="spellEnd"/>
            <w:r w:rsidRPr="00812D4C">
              <w:rPr>
                <w:rStyle w:val="Hyperlink"/>
                <w:rFonts w:ascii="Arial" w:hAnsi="Arial" w:cs="Arial"/>
                <w:sz w:val="22"/>
                <w:u w:val="none"/>
              </w:rPr>
              <w:t xml:space="preserve">, </w:t>
            </w:r>
            <w:proofErr w:type="spellStart"/>
            <w:r w:rsidR="006226FA" w:rsidRPr="00812D4C">
              <w:rPr>
                <w:rStyle w:val="Hyperlink"/>
                <w:rFonts w:ascii="Arial" w:hAnsi="Arial" w:cs="Arial"/>
                <w:sz w:val="22"/>
                <w:u w:val="none"/>
              </w:rPr>
              <w:t>PrepInsta</w:t>
            </w:r>
            <w:proofErr w:type="spellEnd"/>
            <w:r w:rsidR="006226FA" w:rsidRPr="00812D4C">
              <w:rPr>
                <w:rStyle w:val="Hyperlink"/>
                <w:rFonts w:ascii="Arial" w:hAnsi="Arial" w:cs="Arial"/>
                <w:sz w:val="22"/>
                <w:u w:val="none"/>
              </w:rPr>
              <w:t>- February 2023</w:t>
            </w:r>
            <w:r w:rsidR="006226FA" w:rsidRPr="00812D4C">
              <w:rPr>
                <w:rStyle w:val="Hyperlink"/>
                <w:rFonts w:ascii="Arial" w:hAnsi="Arial" w:cs="Arial"/>
                <w:sz w:val="22"/>
                <w:u w:val="none"/>
              </w:rPr>
              <w:fldChar w:fldCharType="end"/>
            </w:r>
            <w:r w:rsidR="006226FA" w:rsidRPr="00812D4C">
              <w:rPr>
                <w:rFonts w:ascii="Arial" w:hAnsi="Arial" w:cs="Arial"/>
                <w:sz w:val="22"/>
              </w:rPr>
              <w:t xml:space="preserve"> </w:t>
            </w:r>
          </w:p>
          <w:p w14:paraId="59CC48B7" w14:textId="14BD2E66" w:rsidR="006226FA" w:rsidRPr="00812D4C" w:rsidRDefault="00812D4C" w:rsidP="005D61B2">
            <w:pPr>
              <w:rPr>
                <w:rFonts w:ascii="Arial" w:hAnsi="Arial" w:cs="Arial"/>
              </w:rPr>
            </w:pPr>
            <w:r w:rsidRPr="00812D4C">
              <w:rPr>
                <w:rFonts w:ascii="Arial" w:hAnsi="Arial" w:cs="Arial"/>
                <w:sz w:val="22"/>
              </w:rPr>
              <w:t>•</w:t>
            </w:r>
            <w:hyperlink r:id="rId19" w:history="1">
              <w:r w:rsidR="00940836"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>Python Fundamentals,</w:t>
              </w:r>
              <w:r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 xml:space="preserve"> </w:t>
              </w:r>
              <w:proofErr w:type="spellStart"/>
              <w:r w:rsidR="00940836"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>Nasscom</w:t>
              </w:r>
              <w:proofErr w:type="spellEnd"/>
              <w:r w:rsidR="00940836"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>-</w:t>
              </w:r>
              <w:r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 xml:space="preserve"> </w:t>
              </w:r>
              <w:r w:rsidR="00940836" w:rsidRPr="00812D4C">
                <w:rPr>
                  <w:rStyle w:val="Hyperlink"/>
                  <w:rFonts w:ascii="Arial" w:hAnsi="Arial" w:cs="Arial"/>
                  <w:sz w:val="22"/>
                  <w:u w:val="none"/>
                </w:rPr>
                <w:t>Issued on May</w:t>
              </w:r>
            </w:hyperlink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single" w:sz="24" w:space="0" w:color="ACA8AA" w:themeColor="accent4"/>
            </w:tcBorders>
          </w:tcPr>
          <w:p w14:paraId="3129CBE3" w14:textId="77777777" w:rsidR="006226FA" w:rsidRPr="00812D4C" w:rsidRDefault="00FC7946" w:rsidP="009E35EA">
            <w:pPr>
              <w:pStyle w:val="Heading1"/>
              <w:rPr>
                <w:rFonts w:ascii="Arial" w:hAnsi="Arial" w:cs="Arial"/>
              </w:rPr>
            </w:pPr>
            <w:r w:rsidRPr="00812D4C">
              <w:rPr>
                <w:rFonts w:ascii="Arial" w:hAnsi="Arial" w:cs="Arial"/>
              </w:rPr>
              <w:t>HOBBIES</w:t>
            </w:r>
          </w:p>
          <w:p w14:paraId="3930D6E4" w14:textId="77777777" w:rsidR="00FC7946" w:rsidRPr="00812D4C" w:rsidRDefault="00FC7946" w:rsidP="00FC7946">
            <w:pPr>
              <w:rPr>
                <w:rFonts w:ascii="Arial" w:hAnsi="Arial" w:cs="Arial"/>
                <w:sz w:val="22"/>
                <w:lang w:val="en-IN" w:eastAsia="en-IN"/>
              </w:rPr>
            </w:pPr>
            <w:r w:rsidRPr="00812D4C">
              <w:rPr>
                <w:rFonts w:ascii="Arial" w:hAnsi="Arial" w:cs="Arial"/>
                <w:sz w:val="22"/>
                <w:lang w:val="en-IN" w:eastAsia="en-IN"/>
              </w:rPr>
              <w:t>Watching Netflix,</w:t>
            </w:r>
            <w:r w:rsidR="00F03527" w:rsidRPr="00812D4C">
              <w:rPr>
                <w:rFonts w:ascii="Arial" w:hAnsi="Arial" w:cs="Arial"/>
                <w:sz w:val="22"/>
                <w:lang w:val="en-IN" w:eastAsia="en-IN"/>
              </w:rPr>
              <w:t xml:space="preserve"> Playing Badminton,</w:t>
            </w:r>
            <w:r w:rsidR="001342A3" w:rsidRPr="00812D4C">
              <w:rPr>
                <w:rFonts w:ascii="Arial" w:hAnsi="Arial" w:cs="Arial"/>
                <w:sz w:val="22"/>
                <w:lang w:val="en-IN" w:eastAsia="en-IN"/>
              </w:rPr>
              <w:t xml:space="preserve"> Travelling,</w:t>
            </w:r>
            <w:r w:rsidR="00C81E9C" w:rsidRPr="00812D4C">
              <w:rPr>
                <w:rFonts w:ascii="Arial" w:hAnsi="Arial" w:cs="Arial"/>
                <w:sz w:val="22"/>
                <w:lang w:val="en-IN" w:eastAsia="en-IN"/>
              </w:rPr>
              <w:t xml:space="preserve"> Trekking.</w:t>
            </w:r>
          </w:p>
          <w:p w14:paraId="12E1660D" w14:textId="77777777" w:rsidR="00C81E9C" w:rsidRPr="00812D4C" w:rsidRDefault="00C81E9C" w:rsidP="00FC7946">
            <w:pPr>
              <w:rPr>
                <w:rFonts w:ascii="Arial" w:hAnsi="Arial" w:cs="Arial"/>
                <w:lang w:val="en-IN" w:eastAsia="en-IN"/>
              </w:rPr>
            </w:pPr>
          </w:p>
          <w:p w14:paraId="702407C7" w14:textId="10BE3AF3" w:rsidR="00C81E9C" w:rsidRPr="00812D4C" w:rsidRDefault="00C81E9C" w:rsidP="00C81E9C">
            <w:pPr>
              <w:pStyle w:val="Heading1"/>
              <w:rPr>
                <w:rFonts w:ascii="Arial" w:hAnsi="Arial" w:cs="Arial"/>
              </w:rPr>
            </w:pPr>
            <w:r w:rsidRPr="00812D4C">
              <w:rPr>
                <w:rFonts w:ascii="Arial" w:hAnsi="Arial" w:cs="Arial"/>
              </w:rPr>
              <w:t>Languages</w:t>
            </w:r>
          </w:p>
          <w:p w14:paraId="3B688BB3" w14:textId="1C86EAA9" w:rsidR="009F7968" w:rsidRPr="00812D4C" w:rsidRDefault="009F7968" w:rsidP="009F7968">
            <w:pPr>
              <w:rPr>
                <w:rFonts w:ascii="Arial" w:hAnsi="Arial" w:cs="Arial"/>
                <w:sz w:val="22"/>
                <w:lang w:val="en-IN" w:eastAsia="en-IN"/>
              </w:rPr>
            </w:pPr>
            <w:r w:rsidRPr="00812D4C">
              <w:rPr>
                <w:rFonts w:ascii="Arial" w:hAnsi="Arial" w:cs="Arial"/>
                <w:sz w:val="22"/>
                <w:lang w:val="en-IN" w:eastAsia="en-IN"/>
              </w:rPr>
              <w:t>Hindi, English</w:t>
            </w:r>
          </w:p>
          <w:p w14:paraId="0D0E67E1" w14:textId="21B0B375" w:rsidR="00C81E9C" w:rsidRPr="00812D4C" w:rsidRDefault="00C81E9C" w:rsidP="00FC7946">
            <w:pPr>
              <w:rPr>
                <w:rFonts w:ascii="Arial" w:hAnsi="Arial" w:cs="Arial"/>
                <w:lang w:val="en-IN" w:eastAsia="en-IN"/>
              </w:rPr>
            </w:pPr>
          </w:p>
        </w:tc>
        <w:tc>
          <w:tcPr>
            <w:tcW w:w="2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CB3DC94" w14:textId="77777777" w:rsidR="006226FA" w:rsidRPr="00812D4C" w:rsidRDefault="006226FA" w:rsidP="009E35EA">
            <w:pPr>
              <w:pStyle w:val="Heading2"/>
              <w:rPr>
                <w:rFonts w:ascii="Arial" w:hAnsi="Arial" w:cs="Arial"/>
              </w:rPr>
            </w:pPr>
          </w:p>
        </w:tc>
      </w:tr>
    </w:tbl>
    <w:p w14:paraId="11AD6BE7" w14:textId="77777777" w:rsidR="00B671A0" w:rsidRPr="00812D4C" w:rsidRDefault="00B671A0" w:rsidP="00B671A0">
      <w:pPr>
        <w:rPr>
          <w:rFonts w:ascii="Arial" w:hAnsi="Arial" w:cs="Arial"/>
        </w:rPr>
        <w:sectPr w:rsidR="00B671A0" w:rsidRPr="00812D4C" w:rsidSect="00AA000B">
          <w:type w:val="continuous"/>
          <w:pgSz w:w="11906" w:h="16838" w:code="9"/>
          <w:pgMar w:top="284" w:right="284" w:bottom="284" w:left="284" w:header="720" w:footer="720" w:gutter="0"/>
          <w:cols w:space="720"/>
          <w:docGrid w:linePitch="360"/>
        </w:sectPr>
      </w:pPr>
    </w:p>
    <w:p w14:paraId="45113963" w14:textId="77777777" w:rsidR="009E35EA" w:rsidRPr="00812D4C" w:rsidRDefault="009E35EA" w:rsidP="009E35EA">
      <w:pPr>
        <w:pStyle w:val="Heading1"/>
        <w:spacing w:before="100" w:beforeAutospacing="1" w:after="100" w:afterAutospacing="1"/>
        <w:rPr>
          <w:rFonts w:ascii="Arial" w:hAnsi="Arial" w:cs="Arial"/>
        </w:rPr>
        <w:sectPr w:rsidR="009E35EA" w:rsidRPr="00812D4C" w:rsidSect="00AA000B">
          <w:type w:val="continuous"/>
          <w:pgSz w:w="11906" w:h="16838" w:code="9"/>
          <w:pgMar w:top="284" w:right="284" w:bottom="284" w:left="284" w:header="720" w:footer="720" w:gutter="0"/>
          <w:cols w:num="2" w:space="720"/>
          <w:docGrid w:linePitch="360"/>
        </w:sectPr>
      </w:pPr>
    </w:p>
    <w:p w14:paraId="60FD9781" w14:textId="17BBA869" w:rsidR="00324445" w:rsidRPr="00812D4C" w:rsidRDefault="00324445" w:rsidP="009E35EA">
      <w:pPr>
        <w:pStyle w:val="Heading1"/>
        <w:spacing w:before="100" w:beforeAutospacing="1" w:after="100" w:afterAutospacing="1"/>
        <w:rPr>
          <w:rFonts w:ascii="Arial" w:hAnsi="Arial" w:cs="Arial"/>
        </w:rPr>
      </w:pPr>
    </w:p>
    <w:sectPr w:rsidR="00324445" w:rsidRPr="00812D4C" w:rsidSect="00AA000B">
      <w:type w:val="continuous"/>
      <w:pgSz w:w="11906" w:h="16838" w:code="9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3ACC6" w14:textId="77777777" w:rsidR="008C25E6" w:rsidRDefault="008C25E6" w:rsidP="001D4099">
      <w:pPr>
        <w:spacing w:line="240" w:lineRule="auto"/>
      </w:pPr>
      <w:r>
        <w:separator/>
      </w:r>
    </w:p>
  </w:endnote>
  <w:endnote w:type="continuationSeparator" w:id="0">
    <w:p w14:paraId="5B9FE4DD" w14:textId="77777777" w:rsidR="008C25E6" w:rsidRDefault="008C25E6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D47DA" w14:textId="77777777" w:rsidR="008C25E6" w:rsidRDefault="008C25E6" w:rsidP="001D4099">
      <w:pPr>
        <w:spacing w:line="240" w:lineRule="auto"/>
      </w:pPr>
      <w:r>
        <w:separator/>
      </w:r>
    </w:p>
  </w:footnote>
  <w:footnote w:type="continuationSeparator" w:id="0">
    <w:p w14:paraId="52B8FCA3" w14:textId="77777777" w:rsidR="008C25E6" w:rsidRDefault="008C25E6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635467"/>
    <w:multiLevelType w:val="hybridMultilevel"/>
    <w:tmpl w:val="90B04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3E3E"/>
    <w:multiLevelType w:val="hybridMultilevel"/>
    <w:tmpl w:val="4274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641AD"/>
    <w:multiLevelType w:val="hybridMultilevel"/>
    <w:tmpl w:val="C8144004"/>
    <w:lvl w:ilvl="0" w:tplc="560218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E8534C"/>
    <w:multiLevelType w:val="hybridMultilevel"/>
    <w:tmpl w:val="38883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6"/>
    <w:rsid w:val="000270C0"/>
    <w:rsid w:val="000524A9"/>
    <w:rsid w:val="000728A9"/>
    <w:rsid w:val="000761F2"/>
    <w:rsid w:val="000930DE"/>
    <w:rsid w:val="000E1FE9"/>
    <w:rsid w:val="001342A3"/>
    <w:rsid w:val="00141553"/>
    <w:rsid w:val="00162343"/>
    <w:rsid w:val="00180710"/>
    <w:rsid w:val="00180864"/>
    <w:rsid w:val="001B180A"/>
    <w:rsid w:val="001D4099"/>
    <w:rsid w:val="001D7755"/>
    <w:rsid w:val="001E268F"/>
    <w:rsid w:val="002203E2"/>
    <w:rsid w:val="00222532"/>
    <w:rsid w:val="00272784"/>
    <w:rsid w:val="00285F5A"/>
    <w:rsid w:val="002C06D6"/>
    <w:rsid w:val="002D2BEF"/>
    <w:rsid w:val="0030456C"/>
    <w:rsid w:val="00324445"/>
    <w:rsid w:val="00326144"/>
    <w:rsid w:val="00382EA8"/>
    <w:rsid w:val="003D135F"/>
    <w:rsid w:val="003F1B98"/>
    <w:rsid w:val="004303D4"/>
    <w:rsid w:val="0043275B"/>
    <w:rsid w:val="004A1167"/>
    <w:rsid w:val="004D2889"/>
    <w:rsid w:val="004D4E50"/>
    <w:rsid w:val="00510684"/>
    <w:rsid w:val="00537F05"/>
    <w:rsid w:val="00584EB6"/>
    <w:rsid w:val="005937B7"/>
    <w:rsid w:val="005D61B2"/>
    <w:rsid w:val="005F56A3"/>
    <w:rsid w:val="00615397"/>
    <w:rsid w:val="006226FA"/>
    <w:rsid w:val="00643E15"/>
    <w:rsid w:val="006D15E3"/>
    <w:rsid w:val="006F747B"/>
    <w:rsid w:val="007479CA"/>
    <w:rsid w:val="00780B8E"/>
    <w:rsid w:val="00793BA6"/>
    <w:rsid w:val="007A6961"/>
    <w:rsid w:val="007E2006"/>
    <w:rsid w:val="00811B46"/>
    <w:rsid w:val="00812D4C"/>
    <w:rsid w:val="00823601"/>
    <w:rsid w:val="0085124F"/>
    <w:rsid w:val="00867C58"/>
    <w:rsid w:val="00886679"/>
    <w:rsid w:val="008B4069"/>
    <w:rsid w:val="008C25E6"/>
    <w:rsid w:val="008C2A26"/>
    <w:rsid w:val="008D169E"/>
    <w:rsid w:val="009219AB"/>
    <w:rsid w:val="00940836"/>
    <w:rsid w:val="0097536A"/>
    <w:rsid w:val="009A4BA2"/>
    <w:rsid w:val="009D1FF3"/>
    <w:rsid w:val="009E35EA"/>
    <w:rsid w:val="009F7968"/>
    <w:rsid w:val="00A275B0"/>
    <w:rsid w:val="00A30F99"/>
    <w:rsid w:val="00A40539"/>
    <w:rsid w:val="00A40DEC"/>
    <w:rsid w:val="00A66AFF"/>
    <w:rsid w:val="00A95EA5"/>
    <w:rsid w:val="00AA000B"/>
    <w:rsid w:val="00AD79E9"/>
    <w:rsid w:val="00AF39AE"/>
    <w:rsid w:val="00B671A0"/>
    <w:rsid w:val="00B877AA"/>
    <w:rsid w:val="00B8781F"/>
    <w:rsid w:val="00BA76F1"/>
    <w:rsid w:val="00BE185F"/>
    <w:rsid w:val="00C35EF0"/>
    <w:rsid w:val="00C37515"/>
    <w:rsid w:val="00C44C24"/>
    <w:rsid w:val="00C56C4B"/>
    <w:rsid w:val="00C71E3F"/>
    <w:rsid w:val="00C77736"/>
    <w:rsid w:val="00C80AE2"/>
    <w:rsid w:val="00C81E9C"/>
    <w:rsid w:val="00C92678"/>
    <w:rsid w:val="00C94228"/>
    <w:rsid w:val="00CA0B17"/>
    <w:rsid w:val="00CC0FFE"/>
    <w:rsid w:val="00CE3B09"/>
    <w:rsid w:val="00D86211"/>
    <w:rsid w:val="00D92978"/>
    <w:rsid w:val="00DD4EE4"/>
    <w:rsid w:val="00E414C3"/>
    <w:rsid w:val="00E944A1"/>
    <w:rsid w:val="00EA3A85"/>
    <w:rsid w:val="00EA604D"/>
    <w:rsid w:val="00EF6C9A"/>
    <w:rsid w:val="00F03527"/>
    <w:rsid w:val="00F255EB"/>
    <w:rsid w:val="00F42731"/>
    <w:rsid w:val="00F62BAE"/>
    <w:rsid w:val="00F92CA8"/>
    <w:rsid w:val="00FA3628"/>
    <w:rsid w:val="00FC7946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1CE3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11B46"/>
    <w:rPr>
      <w:color w:val="605E5C"/>
      <w:shd w:val="clear" w:color="auto" w:fill="E1DFDD"/>
    </w:rPr>
  </w:style>
  <w:style w:type="character" w:customStyle="1" w:styleId="Title1">
    <w:name w:val="Title1"/>
    <w:basedOn w:val="DefaultParagraphFont"/>
    <w:rsid w:val="00C80AE2"/>
  </w:style>
  <w:style w:type="character" w:styleId="Strong">
    <w:name w:val="Strong"/>
    <w:basedOn w:val="DefaultParagraphFont"/>
    <w:uiPriority w:val="22"/>
    <w:qFormat/>
    <w:rsid w:val="00C80AE2"/>
    <w:rPr>
      <w:b/>
      <w:bCs/>
    </w:rPr>
  </w:style>
  <w:style w:type="paragraph" w:styleId="NormalWeb">
    <w:name w:val="Normal (Web)"/>
    <w:basedOn w:val="Normal"/>
    <w:uiPriority w:val="99"/>
    <w:unhideWhenUsed/>
    <w:rsid w:val="00851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Subtitle1">
    <w:name w:val="Subtitle1"/>
    <w:basedOn w:val="DefaultParagraphFont"/>
    <w:rsid w:val="00CA0B17"/>
  </w:style>
  <w:style w:type="character" w:customStyle="1" w:styleId="sc-ebhhsj">
    <w:name w:val="sc-ebhhsj"/>
    <w:basedOn w:val="DefaultParagraphFont"/>
    <w:rsid w:val="00FE36E7"/>
  </w:style>
  <w:style w:type="character" w:styleId="FollowedHyperlink">
    <w:name w:val="FollowedHyperlink"/>
    <w:basedOn w:val="DefaultParagraphFont"/>
    <w:uiPriority w:val="99"/>
    <w:semiHidden/>
    <w:rsid w:val="00812D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3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1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4918">
                  <w:marLeft w:val="0"/>
                  <w:marRight w:val="0"/>
                  <w:marTop w:val="0"/>
                  <w:marBottom w:val="106"/>
                  <w:divBdr>
                    <w:top w:val="none" w:sz="0" w:space="0" w:color="auto"/>
                    <w:left w:val="none" w:sz="0" w:space="0" w:color="auto"/>
                    <w:bottom w:val="single" w:sz="12" w:space="0" w:color="2F355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1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umangpurwar03" TargetMode="External"/><Relationship Id="rId18" Type="http://schemas.openxmlformats.org/officeDocument/2006/relationships/hyperlink" Target="https://drive.google.com/file/d/1xELQtYpCmH8dTPo_YlUi0Pu6Hlm-fQ7Q/view?usp=sharing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umangpurwar1.wordpress.com/" TargetMode="External"/><Relationship Id="rId17" Type="http://schemas.openxmlformats.org/officeDocument/2006/relationships/hyperlink" Target="https://360digitmg.com/verifier/f3d5230f-73c1-4422-83de-148feca0962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zCKF-Kxk9kuTmvfCXkShj8AiZ43ZPSCj/view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umangpurwa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tijer.org/papers/TIJER2309124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fsp-assessment-certificates.s3-ap-southeast-1.amazonaws.com/UmangPurwar-4374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mangpurwar03@gmail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mang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F4CC0AE25F40F0B738D7575EEFF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76784-9B9E-4DBE-A364-0B77A36C811C}"/>
      </w:docPartPr>
      <w:docPartBody>
        <w:p w:rsidR="00422297" w:rsidRDefault="0097324D" w:rsidP="0097324D">
          <w:pPr>
            <w:pStyle w:val="37F4CC0AE25F40F0B738D7575EEFF0CE"/>
          </w:pPr>
          <w:r w:rsidRPr="003F1B9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4D"/>
    <w:rsid w:val="001B67A5"/>
    <w:rsid w:val="00422297"/>
    <w:rsid w:val="00596DC4"/>
    <w:rsid w:val="0097324D"/>
    <w:rsid w:val="00BC6E29"/>
    <w:rsid w:val="00D5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24D"/>
    <w:rPr>
      <w:color w:val="808080"/>
    </w:rPr>
  </w:style>
  <w:style w:type="paragraph" w:customStyle="1" w:styleId="37F4CC0AE25F40F0B738D7575EEFF0CE">
    <w:name w:val="37F4CC0AE25F40F0B738D7575EEFF0CE"/>
    <w:rsid w:val="009732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74AE9A-F74A-40F2-93AF-A3BAB5499C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0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2024-02-18T12:40:00Z</dcterms:created>
  <dcterms:modified xsi:type="dcterms:W3CDTF">2024-02-29T07:50:00Z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cdec199e-1676-44c6-998d-4e74628f655b</vt:lpwstr>
  </property>
</Properties>
</file>